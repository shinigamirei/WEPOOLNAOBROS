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C2" w:rsidRDefault="00BA43C2" w:rsidP="00BA43C2">
      <w:pPr>
        <w:rPr>
          <w:noProof/>
          <w:lang w:eastAsia="en-GB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-1057275</wp:posOffset>
            </wp:positionH>
            <wp:positionV relativeFrom="paragraph">
              <wp:posOffset>0</wp:posOffset>
            </wp:positionV>
            <wp:extent cx="7414260" cy="518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81" t="22805" r="17313" b="9599"/>
                    <a:stretch/>
                  </pic:blipFill>
                  <pic:spPr bwMode="auto">
                    <a:xfrm>
                      <a:off x="0" y="0"/>
                      <a:ext cx="7414260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058A" w:rsidRPr="00BA43C2" w:rsidRDefault="0090058A" w:rsidP="00BA43C2"/>
    <w:sectPr w:rsidR="0090058A" w:rsidRPr="00BA43C2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C2"/>
    <w:rsid w:val="0090058A"/>
    <w:rsid w:val="00912F57"/>
    <w:rsid w:val="00BA43C2"/>
    <w:rsid w:val="00D7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CF77E-E55B-4381-8AA6-F292221F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5C053B47.dotm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Cook</dc:creator>
  <cp:keywords/>
  <dc:description/>
  <cp:lastModifiedBy>Jonathan Cook</cp:lastModifiedBy>
  <cp:revision>1</cp:revision>
  <dcterms:created xsi:type="dcterms:W3CDTF">2017-04-01T12:26:00Z</dcterms:created>
  <dcterms:modified xsi:type="dcterms:W3CDTF">2017-04-01T12:30:00Z</dcterms:modified>
</cp:coreProperties>
</file>